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F824F9" w:rsidRDefault="00442B7B">
      <w:pPr>
        <w:pStyle w:val="Title"/>
        <w:rPr>
          <w:b/>
        </w:rPr>
      </w:pPr>
      <w:sdt>
        <w:sdtPr>
          <w:rPr>
            <w:b/>
            <w:sz w:val="52"/>
          </w:rPr>
          <w:alias w:val="Title:"/>
          <w:tag w:val="Title:"/>
          <w:id w:val="726351117"/>
          <w:placeholder>
            <w:docPart w:val="0B778E7A6DDF4700B6BCA449A48AC80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824F9" w:rsidRPr="00F824F9">
            <w:rPr>
              <w:b/>
              <w:sz w:val="52"/>
            </w:rPr>
            <w:t>COURSE MANAGEMENT SYSTEM</w:t>
          </w:r>
        </w:sdtContent>
      </w:sdt>
    </w:p>
    <w:p w:rsidR="00B823AA" w:rsidRDefault="00F824F9" w:rsidP="00B823AA">
      <w:pPr>
        <w:pStyle w:val="Title2"/>
      </w:pPr>
      <w:r>
        <w:t>MOHAMMAD KUMAIL ASGHAR [2312244]</w:t>
      </w:r>
    </w:p>
    <w:p w:rsidR="00E81978" w:rsidRDefault="00F824F9" w:rsidP="00B823AA">
      <w:pPr>
        <w:pStyle w:val="Title2"/>
      </w:pPr>
      <w:r>
        <w:t>FOP LAB PROJECT FALL-2023</w:t>
      </w:r>
    </w:p>
    <w:p w:rsidR="00E81978" w:rsidRDefault="00F824F9">
      <w:pPr>
        <w:pStyle w:val="Title"/>
      </w:pPr>
      <w:bookmarkStart w:id="0" w:name="_GoBack"/>
      <w:bookmarkEnd w:id="0"/>
      <w:r>
        <w:t>INSTRUCTOR:</w:t>
      </w:r>
    </w:p>
    <w:p w:rsidR="00F824F9" w:rsidRDefault="00F824F9">
      <w:pPr>
        <w:pStyle w:val="Title"/>
      </w:pPr>
      <w:r>
        <w:t>MR.ABID ALI</w:t>
      </w:r>
    </w:p>
    <w:p w:rsidR="00E81978" w:rsidRDefault="00E81978" w:rsidP="00B823AA">
      <w:pPr>
        <w:pStyle w:val="Title2"/>
      </w:pPr>
    </w:p>
    <w:sdt>
      <w:sdtPr>
        <w:alias w:val="Abstract:"/>
        <w:tag w:val="Abstract:"/>
        <w:id w:val="202146031"/>
        <w:placeholder>
          <w:docPart w:val="3AA7C50C904B487E83B91181CA43A789"/>
        </w:placeholder>
        <w:temporary/>
        <w:showingPlcHdr/>
        <w15:appearance w15:val="hidden"/>
      </w:sdtPr>
      <w:sdtEndPr/>
      <w:sdtContent>
        <w:p w:rsidR="00E81978" w:rsidRDefault="005D3A03">
          <w:pPr>
            <w:pStyle w:val="SectionTitle"/>
          </w:pPr>
          <w:r w:rsidRPr="00F824F9">
            <w:rPr>
              <w:b/>
            </w:rPr>
            <w:t>Abstract</w:t>
          </w:r>
        </w:p>
      </w:sdtContent>
    </w:sdt>
    <w:p w:rsidR="00E81978" w:rsidRDefault="00F824F9">
      <w:pPr>
        <w:pStyle w:val="NoSpacing"/>
      </w:pPr>
      <w:r w:rsidRPr="00F824F9">
        <w:t>The provided C programming code constitutes a comprehensive course registration and management system. Users can register and log in, with unique user IDs generated upon registration. Personal details such as name, father's name, date of birth, and graduating year are recorded, along with password protection. The system allows users to enroll in courses across eight semesters, selecting from predefined course arrays. The menu-driven interface offers options for course registration, viewing user data, and clearing data. Additional features include an "About Us" section detailing project contributors and functions to view and clear user data. The program is structured with separate directories for storing user data and passwords. Noteworthy is the age calculation based on birth year and current date. While the code demonstrates core functionality, potential improvements involve implementing error handling for user inputs and enhancing password security measures. The abstract encapsulates the program's essence, emphasizing its user-centric design and functionality while suggesting areas for refinement.</w:t>
      </w: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r>
        <w:t xml:space="preserve"> </w:t>
      </w: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p>
    <w:p w:rsidR="00F824F9" w:rsidRDefault="00F824F9" w:rsidP="00F824F9">
      <w:pPr>
        <w:pStyle w:val="TableFigure"/>
        <w:tabs>
          <w:tab w:val="left" w:pos="3405"/>
        </w:tabs>
      </w:pPr>
      <w:r>
        <w:lastRenderedPageBreak/>
        <w:t>1. Registration and Login System:</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Registration (`signup` function):</w:t>
      </w:r>
    </w:p>
    <w:p w:rsidR="00F824F9" w:rsidRDefault="00F824F9" w:rsidP="00F824F9">
      <w:pPr>
        <w:pStyle w:val="TableFigure"/>
        <w:tabs>
          <w:tab w:val="left" w:pos="3405"/>
        </w:tabs>
      </w:pPr>
      <w:r>
        <w:t>- The program starts by reading the current user count from "totalid.txt."</w:t>
      </w:r>
    </w:p>
    <w:p w:rsidR="00F824F9" w:rsidRDefault="00F824F9" w:rsidP="00F824F9">
      <w:pPr>
        <w:pStyle w:val="TableFigure"/>
        <w:tabs>
          <w:tab w:val="left" w:pos="3405"/>
        </w:tabs>
      </w:pPr>
      <w:r>
        <w:t>- Prompts the user to enter personal information like name, father's name, date of birth, and graduating year.</w:t>
      </w:r>
    </w:p>
    <w:p w:rsidR="00F824F9" w:rsidRDefault="00F824F9" w:rsidP="00F824F9">
      <w:pPr>
        <w:pStyle w:val="TableFigure"/>
        <w:tabs>
          <w:tab w:val="left" w:pos="3405"/>
        </w:tabs>
      </w:pPr>
      <w:r>
        <w:t>- Uses the current date and user-provided birth year to calculate the age.</w:t>
      </w:r>
    </w:p>
    <w:p w:rsidR="00F824F9" w:rsidRDefault="00F824F9" w:rsidP="00F824F9">
      <w:pPr>
        <w:pStyle w:val="TableFigure"/>
        <w:tabs>
          <w:tab w:val="left" w:pos="3405"/>
        </w:tabs>
      </w:pPr>
      <w:r>
        <w:t>- Generates a unique user ID based on the count obtained from "totalid.txt."</w:t>
      </w:r>
    </w:p>
    <w:p w:rsidR="00F824F9" w:rsidRDefault="00F824F9" w:rsidP="00F824F9">
      <w:pPr>
        <w:pStyle w:val="TableFigure"/>
        <w:tabs>
          <w:tab w:val="left" w:pos="3405"/>
        </w:tabs>
      </w:pPr>
      <w:r>
        <w:t>- Creates a file for the user using the generated ID in the "</w:t>
      </w:r>
      <w:proofErr w:type="spellStart"/>
      <w:r>
        <w:t>studentdata</w:t>
      </w:r>
      <w:proofErr w:type="spellEnd"/>
      <w:r>
        <w:t>" directory.</w:t>
      </w:r>
    </w:p>
    <w:p w:rsidR="00F824F9" w:rsidRDefault="00F824F9" w:rsidP="00F824F9">
      <w:pPr>
        <w:pStyle w:val="TableFigure"/>
        <w:tabs>
          <w:tab w:val="left" w:pos="3405"/>
        </w:tabs>
      </w:pPr>
      <w:r>
        <w:t>- Asks the user to set a password and saves it in a separate "</w:t>
      </w:r>
      <w:proofErr w:type="spellStart"/>
      <w:r>
        <w:t>studentpassword</w:t>
      </w:r>
      <w:proofErr w:type="spellEnd"/>
      <w:r>
        <w:t>" directory.</w:t>
      </w:r>
    </w:p>
    <w:p w:rsidR="00F824F9" w:rsidRDefault="00F824F9" w:rsidP="00F824F9">
      <w:pPr>
        <w:pStyle w:val="TableFigure"/>
        <w:tabs>
          <w:tab w:val="left" w:pos="3405"/>
        </w:tabs>
      </w:pPr>
      <w:r>
        <w:t>- Updates the user count in "totalid.txt."</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Login (`login` function):</w:t>
      </w:r>
    </w:p>
    <w:p w:rsidR="00F824F9" w:rsidRDefault="00F824F9" w:rsidP="00F824F9">
      <w:pPr>
        <w:pStyle w:val="TableFigure"/>
        <w:tabs>
          <w:tab w:val="left" w:pos="3405"/>
        </w:tabs>
      </w:pPr>
      <w:r>
        <w:t>- Prompts the user for their ID and password.</w:t>
      </w:r>
    </w:p>
    <w:p w:rsidR="00F824F9" w:rsidRDefault="00F824F9" w:rsidP="00F824F9">
      <w:pPr>
        <w:pStyle w:val="TableFigure"/>
        <w:tabs>
          <w:tab w:val="left" w:pos="3405"/>
        </w:tabs>
      </w:pPr>
      <w:r>
        <w:t>- Checks the entered password against the stored password in the "</w:t>
      </w:r>
      <w:proofErr w:type="spellStart"/>
      <w:r>
        <w:t>studentpassword</w:t>
      </w:r>
      <w:proofErr w:type="spellEnd"/>
      <w:r>
        <w:t>" directory.</w:t>
      </w:r>
    </w:p>
    <w:p w:rsidR="00F824F9" w:rsidRDefault="00F824F9" w:rsidP="00F824F9">
      <w:pPr>
        <w:pStyle w:val="TableFigure"/>
        <w:tabs>
          <w:tab w:val="left" w:pos="3405"/>
        </w:tabs>
      </w:pPr>
      <w:r>
        <w:t>- Upon successful login, displays a success message and calls the `menu` function.</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2. Menu System (`menu` function):</w:t>
      </w:r>
    </w:p>
    <w:p w:rsidR="00F824F9" w:rsidRDefault="00F824F9" w:rsidP="00F824F9">
      <w:pPr>
        <w:pStyle w:val="TableFigure"/>
        <w:tabs>
          <w:tab w:val="left" w:pos="3405"/>
        </w:tabs>
      </w:pPr>
      <w:r>
        <w:t>- Presents a menu with options to:</w:t>
      </w:r>
    </w:p>
    <w:p w:rsidR="00F824F9" w:rsidRDefault="00F824F9" w:rsidP="00F824F9">
      <w:pPr>
        <w:pStyle w:val="TableFigure"/>
        <w:tabs>
          <w:tab w:val="left" w:pos="3405"/>
        </w:tabs>
      </w:pPr>
      <w:r>
        <w:t xml:space="preserve">  - Register for courses (`</w:t>
      </w:r>
      <w:proofErr w:type="spellStart"/>
      <w:r>
        <w:t>courseregister</w:t>
      </w:r>
      <w:proofErr w:type="spellEnd"/>
      <w:r>
        <w:t>` function)</w:t>
      </w:r>
    </w:p>
    <w:p w:rsidR="00F824F9" w:rsidRDefault="00F824F9" w:rsidP="00F824F9">
      <w:pPr>
        <w:pStyle w:val="TableFigure"/>
        <w:tabs>
          <w:tab w:val="left" w:pos="3405"/>
        </w:tabs>
      </w:pPr>
      <w:r>
        <w:t xml:space="preserve">  - View user data (`</w:t>
      </w:r>
      <w:proofErr w:type="spellStart"/>
      <w:r>
        <w:t>viewdata</w:t>
      </w:r>
      <w:proofErr w:type="spellEnd"/>
      <w:r>
        <w:t>` function)</w:t>
      </w:r>
    </w:p>
    <w:p w:rsidR="00F824F9" w:rsidRDefault="00F824F9" w:rsidP="00F824F9">
      <w:pPr>
        <w:pStyle w:val="TableFigure"/>
        <w:tabs>
          <w:tab w:val="left" w:pos="3405"/>
        </w:tabs>
      </w:pPr>
      <w:r>
        <w:t xml:space="preserve">  - Clear user data (`</w:t>
      </w:r>
      <w:proofErr w:type="spellStart"/>
      <w:r>
        <w:t>cleardata</w:t>
      </w:r>
      <w:proofErr w:type="spellEnd"/>
      <w:r>
        <w:t>` function)</w:t>
      </w:r>
    </w:p>
    <w:p w:rsidR="00F824F9" w:rsidRDefault="00F824F9" w:rsidP="00F824F9">
      <w:pPr>
        <w:pStyle w:val="TableFigure"/>
        <w:tabs>
          <w:tab w:val="left" w:pos="3405"/>
        </w:tabs>
      </w:pPr>
      <w:r>
        <w:t xml:space="preserve">  - Exit the program</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3. Course Registration (`</w:t>
      </w:r>
      <w:proofErr w:type="spellStart"/>
      <w:r>
        <w:t>courseregister</w:t>
      </w:r>
      <w:proofErr w:type="spellEnd"/>
      <w:r>
        <w:t>` function):</w:t>
      </w:r>
    </w:p>
    <w:p w:rsidR="00F824F9" w:rsidRDefault="00F824F9" w:rsidP="00F824F9">
      <w:pPr>
        <w:pStyle w:val="TableFigure"/>
        <w:tabs>
          <w:tab w:val="left" w:pos="3405"/>
        </w:tabs>
      </w:pPr>
      <w:r>
        <w:t>- Takes the semester number as input.</w:t>
      </w:r>
    </w:p>
    <w:p w:rsidR="00F824F9" w:rsidRDefault="00F824F9" w:rsidP="00F824F9">
      <w:pPr>
        <w:pStyle w:val="TableFigure"/>
        <w:tabs>
          <w:tab w:val="left" w:pos="3405"/>
        </w:tabs>
      </w:pPr>
      <w:r>
        <w:t>- Depending on the semester, displays available courses from predefined arrays.</w:t>
      </w:r>
    </w:p>
    <w:p w:rsidR="00F824F9" w:rsidRDefault="00F824F9" w:rsidP="00F824F9">
      <w:pPr>
        <w:pStyle w:val="TableFigure"/>
        <w:tabs>
          <w:tab w:val="left" w:pos="3405"/>
        </w:tabs>
      </w:pPr>
      <w:r>
        <w:t>- Allows the user to enroll in up to six courses per semester.</w:t>
      </w:r>
    </w:p>
    <w:p w:rsidR="00F824F9" w:rsidRDefault="00F824F9" w:rsidP="00F824F9">
      <w:pPr>
        <w:pStyle w:val="TableFigure"/>
        <w:tabs>
          <w:tab w:val="left" w:pos="3405"/>
        </w:tabs>
      </w:pPr>
      <w:r>
        <w:t>- Checks for duplicate course registrations to avoid repetition.</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4. Course Enrollment (`</w:t>
      </w:r>
      <w:proofErr w:type="spellStart"/>
      <w:r>
        <w:t>courseenroll</w:t>
      </w:r>
      <w:proofErr w:type="spellEnd"/>
      <w:r>
        <w:t>` function):</w:t>
      </w:r>
    </w:p>
    <w:p w:rsidR="00F824F9" w:rsidRDefault="00F824F9" w:rsidP="00F824F9">
      <w:pPr>
        <w:pStyle w:val="TableFigure"/>
        <w:tabs>
          <w:tab w:val="left" w:pos="3405"/>
        </w:tabs>
      </w:pPr>
      <w:r>
        <w:t>- Displays available courses for a given semester.</w:t>
      </w:r>
    </w:p>
    <w:p w:rsidR="00F824F9" w:rsidRDefault="00F824F9" w:rsidP="00F824F9">
      <w:pPr>
        <w:pStyle w:val="TableFigure"/>
        <w:tabs>
          <w:tab w:val="left" w:pos="3405"/>
        </w:tabs>
      </w:pPr>
      <w:r>
        <w:t>- Takes the user's choice of courses.</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5. Course Selection (`</w:t>
      </w:r>
      <w:proofErr w:type="spellStart"/>
      <w:r>
        <w:t>courseselector</w:t>
      </w:r>
      <w:proofErr w:type="spellEnd"/>
      <w:r>
        <w:t>` function):</w:t>
      </w:r>
    </w:p>
    <w:p w:rsidR="00F824F9" w:rsidRDefault="00F824F9" w:rsidP="00F824F9">
      <w:pPr>
        <w:pStyle w:val="TableFigure"/>
        <w:tabs>
          <w:tab w:val="left" w:pos="3405"/>
        </w:tabs>
      </w:pPr>
      <w:r>
        <w:t>- Records the selected course in the user's data file.</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6. Additional Features:</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About </w:t>
      </w:r>
      <w:proofErr w:type="gramStart"/>
      <w:r>
        <w:t>Us</w:t>
      </w:r>
      <w:proofErr w:type="gramEnd"/>
      <w:r>
        <w:t xml:space="preserve"> (`</w:t>
      </w:r>
      <w:proofErr w:type="spellStart"/>
      <w:r>
        <w:t>aboutus</w:t>
      </w:r>
      <w:proofErr w:type="spellEnd"/>
      <w:r>
        <w:t>` function):</w:t>
      </w:r>
    </w:p>
    <w:p w:rsidR="00F824F9" w:rsidRDefault="00F824F9" w:rsidP="00F824F9">
      <w:pPr>
        <w:pStyle w:val="TableFigure"/>
        <w:tabs>
          <w:tab w:val="left" w:pos="3405"/>
        </w:tabs>
      </w:pPr>
      <w:r>
        <w:t>- Displays information about the project and its contributors.</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View Data (`</w:t>
      </w:r>
      <w:proofErr w:type="spellStart"/>
      <w:r>
        <w:t>viewdata</w:t>
      </w:r>
      <w:proofErr w:type="spellEnd"/>
      <w:r>
        <w:t>` function):</w:t>
      </w:r>
    </w:p>
    <w:p w:rsidR="00F824F9" w:rsidRDefault="00F824F9" w:rsidP="00F824F9">
      <w:pPr>
        <w:pStyle w:val="TableFigure"/>
        <w:tabs>
          <w:tab w:val="left" w:pos="3405"/>
        </w:tabs>
      </w:pPr>
      <w:r>
        <w:t>- Reads and displays the c</w:t>
      </w:r>
      <w:r w:rsidR="00B14ED7">
        <w:t>ontent of the user's data file.</w:t>
      </w:r>
    </w:p>
    <w:p w:rsidR="00F824F9" w:rsidRDefault="00F824F9" w:rsidP="00F824F9">
      <w:pPr>
        <w:pStyle w:val="TableFigure"/>
        <w:tabs>
          <w:tab w:val="left" w:pos="3405"/>
        </w:tabs>
      </w:pPr>
      <w:r>
        <w:t xml:space="preserve"> Clear Data (`</w:t>
      </w:r>
      <w:proofErr w:type="spellStart"/>
      <w:r>
        <w:t>cleardata</w:t>
      </w:r>
      <w:proofErr w:type="spellEnd"/>
      <w:r>
        <w:t>` function):</w:t>
      </w:r>
    </w:p>
    <w:p w:rsidR="00F824F9" w:rsidRDefault="00F824F9" w:rsidP="00F824F9">
      <w:pPr>
        <w:pStyle w:val="TableFigure"/>
        <w:tabs>
          <w:tab w:val="left" w:pos="3405"/>
        </w:tabs>
      </w:pPr>
      <w:r>
        <w:t>- Clears the content of the user's data file.</w:t>
      </w:r>
    </w:p>
    <w:p w:rsidR="00F824F9" w:rsidRDefault="00F824F9" w:rsidP="00F824F9">
      <w:pPr>
        <w:pStyle w:val="TableFigure"/>
        <w:tabs>
          <w:tab w:val="left" w:pos="3405"/>
        </w:tabs>
      </w:pPr>
    </w:p>
    <w:p w:rsidR="00F824F9" w:rsidRDefault="00F824F9" w:rsidP="00F824F9">
      <w:pPr>
        <w:pStyle w:val="TableFigure"/>
        <w:tabs>
          <w:tab w:val="left" w:pos="3405"/>
        </w:tabs>
      </w:pPr>
      <w:r>
        <w:t xml:space="preserve"> 8. Potential Improvements:</w:t>
      </w:r>
    </w:p>
    <w:p w:rsidR="00F824F9" w:rsidRDefault="00F824F9" w:rsidP="00F824F9">
      <w:pPr>
        <w:pStyle w:val="TableFigure"/>
        <w:tabs>
          <w:tab w:val="left" w:pos="3405"/>
        </w:tabs>
      </w:pPr>
      <w:r>
        <w:t>- Implement error handling for invalid inputs.</w:t>
      </w:r>
    </w:p>
    <w:p w:rsidR="00F824F9" w:rsidRDefault="00F824F9" w:rsidP="00F824F9">
      <w:pPr>
        <w:pStyle w:val="TableFigure"/>
        <w:tabs>
          <w:tab w:val="left" w:pos="3405"/>
        </w:tabs>
      </w:pPr>
      <w:r>
        <w:t>- Enhance security measures, such as hashing passwords.</w:t>
      </w:r>
    </w:p>
    <w:p w:rsidR="00054FC4" w:rsidRDefault="00054FC4" w:rsidP="00F824F9">
      <w:pPr>
        <w:pStyle w:val="TableFigure"/>
        <w:tabs>
          <w:tab w:val="left" w:pos="3405"/>
        </w:tabs>
      </w:pPr>
      <w:r>
        <w:t>-Friendly Interface.</w:t>
      </w:r>
    </w:p>
    <w:p w:rsidR="00054FC4" w:rsidRDefault="00054FC4" w:rsidP="00F824F9">
      <w:pPr>
        <w:pStyle w:val="TableFigure"/>
        <w:tabs>
          <w:tab w:val="left" w:pos="3405"/>
        </w:tabs>
      </w:pPr>
      <w:r>
        <w:t>-Should have asked confirmation before clearing all data.</w:t>
      </w:r>
    </w:p>
    <w:p w:rsidR="00054FC4" w:rsidRDefault="00054FC4" w:rsidP="00F824F9">
      <w:pPr>
        <w:pStyle w:val="TableFigure"/>
        <w:tabs>
          <w:tab w:val="left" w:pos="3405"/>
        </w:tabs>
      </w:pPr>
      <w:r>
        <w:t>-Should had an option to drop course.</w:t>
      </w:r>
    </w:p>
    <w:p w:rsidR="00F824F9" w:rsidRDefault="00F824F9" w:rsidP="00F824F9">
      <w:pPr>
        <w:pStyle w:val="TableFigure"/>
        <w:tabs>
          <w:tab w:val="left" w:pos="3405"/>
        </w:tabs>
      </w:pPr>
    </w:p>
    <w:sectPr w:rsidR="00F824F9">
      <w:headerReference w:type="default" r:id="rId9"/>
      <w:foot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B7B" w:rsidRDefault="00442B7B">
      <w:pPr>
        <w:spacing w:line="240" w:lineRule="auto"/>
      </w:pPr>
      <w:r>
        <w:separator/>
      </w:r>
    </w:p>
    <w:p w:rsidR="00442B7B" w:rsidRDefault="00442B7B"/>
  </w:endnote>
  <w:endnote w:type="continuationSeparator" w:id="0">
    <w:p w:rsidR="00442B7B" w:rsidRDefault="00442B7B">
      <w:pPr>
        <w:spacing w:line="240" w:lineRule="auto"/>
      </w:pPr>
      <w:r>
        <w:continuationSeparator/>
      </w:r>
    </w:p>
    <w:p w:rsidR="00442B7B" w:rsidRDefault="00442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4F9" w:rsidRDefault="00437025">
    <w:pPr>
      <w:pStyle w:val="Footer"/>
    </w:pPr>
    <w:r>
      <w:t xml:space="preserve">MOHAMMAD </w:t>
    </w:r>
    <w:proofErr w:type="gramStart"/>
    <w:r>
      <w:t>KUMAIL[</w:t>
    </w:r>
    <w:proofErr w:type="gramEnd"/>
    <w:r>
      <w:t>2312244]</w:t>
    </w:r>
    <w:r>
      <w:tab/>
    </w:r>
    <w:r>
      <w:tab/>
    </w:r>
    <w:r>
      <w:tab/>
    </w:r>
    <w:r w:rsidR="00F824F9">
      <w:tab/>
    </w:r>
    <w:r w:rsidR="00F824F9">
      <w:tab/>
      <w:t>SYED MEHDI[</w:t>
    </w:r>
    <w:r>
      <w:t>2312136</w:t>
    </w:r>
    <w:r w:rsidR="00F824F9">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B7B" w:rsidRDefault="00442B7B">
      <w:pPr>
        <w:spacing w:line="240" w:lineRule="auto"/>
      </w:pPr>
      <w:r>
        <w:separator/>
      </w:r>
    </w:p>
    <w:p w:rsidR="00442B7B" w:rsidRDefault="00442B7B"/>
  </w:footnote>
  <w:footnote w:type="continuationSeparator" w:id="0">
    <w:p w:rsidR="00442B7B" w:rsidRDefault="00442B7B">
      <w:pPr>
        <w:spacing w:line="240" w:lineRule="auto"/>
      </w:pPr>
      <w:r>
        <w:continuationSeparator/>
      </w:r>
    </w:p>
    <w:p w:rsidR="00442B7B" w:rsidRDefault="00442B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442B7B">
    <w:pPr>
      <w:pStyle w:val="Header"/>
    </w:pPr>
    <w:sdt>
      <w:sdtPr>
        <w:rPr>
          <w:rStyle w:val="Strong"/>
        </w:rPr>
        <w:alias w:val="Running head"/>
        <w:tag w:val=""/>
        <w:id w:val="12739865"/>
        <w:placeholder>
          <w:docPart w:val="E9D56B1A249A45D8A9DC32326F2BD25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824F9">
          <w:rPr>
            <w:rStyle w:val="Strong"/>
          </w:rPr>
          <w:t>COURSE management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06A74">
      <w:rPr>
        <w:rStyle w:val="Strong"/>
        <w:noProof/>
      </w:rPr>
      <w:t>5</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sdt>
      <w:sdtPr>
        <w:rPr>
          <w:rStyle w:val="Strong"/>
        </w:rPr>
        <w:alias w:val="Running head"/>
        <w:tag w:val=""/>
        <w:id w:val="-696842620"/>
        <w:placeholder>
          <w:docPart w:val="D2A74BDEA5154FDBBA15EBAEF6CDEF4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824F9">
          <w:rPr>
            <w:rStyle w:val="Strong"/>
          </w:rPr>
          <w:t>COURSE management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06A74">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F9"/>
    <w:rsid w:val="00054FC4"/>
    <w:rsid w:val="000D3F41"/>
    <w:rsid w:val="00355DCA"/>
    <w:rsid w:val="00437025"/>
    <w:rsid w:val="00442B7B"/>
    <w:rsid w:val="00551A02"/>
    <w:rsid w:val="005534FA"/>
    <w:rsid w:val="005C30CB"/>
    <w:rsid w:val="005D3A03"/>
    <w:rsid w:val="00704B70"/>
    <w:rsid w:val="00706A74"/>
    <w:rsid w:val="008002C0"/>
    <w:rsid w:val="008C5323"/>
    <w:rsid w:val="009A6A3B"/>
    <w:rsid w:val="00B14ED7"/>
    <w:rsid w:val="00B823AA"/>
    <w:rsid w:val="00BA45DB"/>
    <w:rsid w:val="00BF4184"/>
    <w:rsid w:val="00C0601E"/>
    <w:rsid w:val="00C31D30"/>
    <w:rsid w:val="00CD6E39"/>
    <w:rsid w:val="00CF6E91"/>
    <w:rsid w:val="00D85B68"/>
    <w:rsid w:val="00E6004D"/>
    <w:rsid w:val="00E81978"/>
    <w:rsid w:val="00F379B7"/>
    <w:rsid w:val="00F525FA"/>
    <w:rsid w:val="00F824F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B332D-1454-4FE3-AF2D-95E56FCB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um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778E7A6DDF4700B6BCA449A48AC809"/>
        <w:category>
          <w:name w:val="General"/>
          <w:gallery w:val="placeholder"/>
        </w:category>
        <w:types>
          <w:type w:val="bbPlcHdr"/>
        </w:types>
        <w:behaviors>
          <w:behavior w:val="content"/>
        </w:behaviors>
        <w:guid w:val="{A7B4B876-4186-4003-987E-009F053B3542}"/>
      </w:docPartPr>
      <w:docPartBody>
        <w:p w:rsidR="004D5343" w:rsidRDefault="00180EC6">
          <w:pPr>
            <w:pStyle w:val="0B778E7A6DDF4700B6BCA449A48AC809"/>
          </w:pPr>
          <w:r>
            <w:t>[Title Here, up to 12 Words, on One to Two Lines]</w:t>
          </w:r>
        </w:p>
      </w:docPartBody>
    </w:docPart>
    <w:docPart>
      <w:docPartPr>
        <w:name w:val="3AA7C50C904B487E83B91181CA43A789"/>
        <w:category>
          <w:name w:val="General"/>
          <w:gallery w:val="placeholder"/>
        </w:category>
        <w:types>
          <w:type w:val="bbPlcHdr"/>
        </w:types>
        <w:behaviors>
          <w:behavior w:val="content"/>
        </w:behaviors>
        <w:guid w:val="{E3A4ABD8-D965-470D-9526-7713EE82992E}"/>
      </w:docPartPr>
      <w:docPartBody>
        <w:p w:rsidR="004D5343" w:rsidRDefault="00180EC6">
          <w:pPr>
            <w:pStyle w:val="3AA7C50C904B487E83B91181CA43A789"/>
          </w:pPr>
          <w:r>
            <w:t>Abstract</w:t>
          </w:r>
        </w:p>
      </w:docPartBody>
    </w:docPart>
    <w:docPart>
      <w:docPartPr>
        <w:name w:val="E9D56B1A249A45D8A9DC32326F2BD258"/>
        <w:category>
          <w:name w:val="General"/>
          <w:gallery w:val="placeholder"/>
        </w:category>
        <w:types>
          <w:type w:val="bbPlcHdr"/>
        </w:types>
        <w:behaviors>
          <w:behavior w:val="content"/>
        </w:behaviors>
        <w:guid w:val="{932B8128-1A8A-4EFA-B8A8-4E251F1530A0}"/>
      </w:docPartPr>
      <w:docPartBody>
        <w:p w:rsidR="004D5343" w:rsidRDefault="00180EC6">
          <w:pPr>
            <w:pStyle w:val="E9D56B1A249A45D8A9DC32326F2BD258"/>
          </w:pPr>
          <w:r w:rsidRPr="005D3A03">
            <w:t>Figures title:</w:t>
          </w:r>
        </w:p>
      </w:docPartBody>
    </w:docPart>
    <w:docPart>
      <w:docPartPr>
        <w:name w:val="D2A74BDEA5154FDBBA15EBAEF6CDEF43"/>
        <w:category>
          <w:name w:val="General"/>
          <w:gallery w:val="placeholder"/>
        </w:category>
        <w:types>
          <w:type w:val="bbPlcHdr"/>
        </w:types>
        <w:behaviors>
          <w:behavior w:val="content"/>
        </w:behaviors>
        <w:guid w:val="{D59393B9-75C8-4F31-AEC7-F115400EF3E7}"/>
      </w:docPartPr>
      <w:docPartBody>
        <w:p w:rsidR="004D5343" w:rsidRDefault="00180EC6">
          <w:pPr>
            <w:pStyle w:val="D2A74BDEA5154FDBBA15EBAEF6CDEF4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C6"/>
    <w:rsid w:val="00180EC6"/>
    <w:rsid w:val="004D5343"/>
    <w:rsid w:val="007E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78E7A6DDF4700B6BCA449A48AC809">
    <w:name w:val="0B778E7A6DDF4700B6BCA449A48AC809"/>
  </w:style>
  <w:style w:type="paragraph" w:customStyle="1" w:styleId="77CA120CD4D14DE49F9811A4B0A71C2D">
    <w:name w:val="77CA120CD4D14DE49F9811A4B0A71C2D"/>
  </w:style>
  <w:style w:type="paragraph" w:customStyle="1" w:styleId="48CF360EA15C41E6ADCC8996795781F0">
    <w:name w:val="48CF360EA15C41E6ADCC8996795781F0"/>
  </w:style>
  <w:style w:type="paragraph" w:customStyle="1" w:styleId="D5B1E42A09E74071B2961485761D14F6">
    <w:name w:val="D5B1E42A09E74071B2961485761D14F6"/>
  </w:style>
  <w:style w:type="paragraph" w:customStyle="1" w:styleId="B8DF1B5C7D3C4033914103907D8B2032">
    <w:name w:val="B8DF1B5C7D3C4033914103907D8B2032"/>
  </w:style>
  <w:style w:type="paragraph" w:customStyle="1" w:styleId="3AA7C50C904B487E83B91181CA43A789">
    <w:name w:val="3AA7C50C904B487E83B91181CA43A789"/>
  </w:style>
  <w:style w:type="character" w:styleId="Emphasis">
    <w:name w:val="Emphasis"/>
    <w:basedOn w:val="DefaultParagraphFont"/>
    <w:uiPriority w:val="4"/>
    <w:unhideWhenUsed/>
    <w:qFormat/>
    <w:rPr>
      <w:i/>
      <w:iCs/>
    </w:rPr>
  </w:style>
  <w:style w:type="paragraph" w:customStyle="1" w:styleId="72AB461B8CC04A74ADB6ABCF04691DCB">
    <w:name w:val="72AB461B8CC04A74ADB6ABCF04691DCB"/>
  </w:style>
  <w:style w:type="paragraph" w:customStyle="1" w:styleId="E3E33DCCD3494CE6A274915F7B1F9A30">
    <w:name w:val="E3E33DCCD3494CE6A274915F7B1F9A30"/>
  </w:style>
  <w:style w:type="paragraph" w:customStyle="1" w:styleId="038BC15F38EE4049BE769537A605A1B5">
    <w:name w:val="038BC15F38EE4049BE769537A605A1B5"/>
  </w:style>
  <w:style w:type="paragraph" w:customStyle="1" w:styleId="EA6F47FEF0BE44DEA79F0403FE66B4AA">
    <w:name w:val="EA6F47FEF0BE44DEA79F0403FE66B4AA"/>
  </w:style>
  <w:style w:type="paragraph" w:customStyle="1" w:styleId="B03BED1B63574B2990062A57F6D089AF">
    <w:name w:val="B03BED1B63574B2990062A57F6D089AF"/>
  </w:style>
  <w:style w:type="paragraph" w:customStyle="1" w:styleId="67BF27D3BDF24047B220F3A65A3CD916">
    <w:name w:val="67BF27D3BDF24047B220F3A65A3CD916"/>
  </w:style>
  <w:style w:type="paragraph" w:customStyle="1" w:styleId="4BB7A4D21B9045F2B127730BEACCAB3F">
    <w:name w:val="4BB7A4D21B9045F2B127730BEACCAB3F"/>
  </w:style>
  <w:style w:type="paragraph" w:customStyle="1" w:styleId="030E2306B48849AA94830D116BF61AA7">
    <w:name w:val="030E2306B48849AA94830D116BF61AA7"/>
  </w:style>
  <w:style w:type="paragraph" w:customStyle="1" w:styleId="8103D105A9BB4DD78B32ECE5C49CFD42">
    <w:name w:val="8103D105A9BB4DD78B32ECE5C49CFD42"/>
  </w:style>
  <w:style w:type="paragraph" w:customStyle="1" w:styleId="20EFF931BF604479B61C8CC4ECA0613E">
    <w:name w:val="20EFF931BF604479B61C8CC4ECA0613E"/>
  </w:style>
  <w:style w:type="paragraph" w:customStyle="1" w:styleId="F9A87F7710C747EF9F33AD2AAE341A62">
    <w:name w:val="F9A87F7710C747EF9F33AD2AAE341A62"/>
  </w:style>
  <w:style w:type="paragraph" w:customStyle="1" w:styleId="9748C05C32764C43A3F8200E197B9B69">
    <w:name w:val="9748C05C32764C43A3F8200E197B9B69"/>
  </w:style>
  <w:style w:type="paragraph" w:customStyle="1" w:styleId="86238603DAA74123A18B6D8F2D80A50D">
    <w:name w:val="86238603DAA74123A18B6D8F2D80A50D"/>
  </w:style>
  <w:style w:type="paragraph" w:customStyle="1" w:styleId="2F510A9B7D764F2384B25536C67D241E">
    <w:name w:val="2F510A9B7D764F2384B25536C67D241E"/>
  </w:style>
  <w:style w:type="paragraph" w:customStyle="1" w:styleId="9221305771B64F44A57FC25783E00BD4">
    <w:name w:val="9221305771B64F44A57FC25783E00BD4"/>
  </w:style>
  <w:style w:type="paragraph" w:customStyle="1" w:styleId="C4A9DBD400004B828E8D492D439F1ECB">
    <w:name w:val="C4A9DBD400004B828E8D492D439F1ECB"/>
  </w:style>
  <w:style w:type="paragraph" w:customStyle="1" w:styleId="BD076885AC2A479895594C52D8921D89">
    <w:name w:val="BD076885AC2A479895594C52D8921D89"/>
  </w:style>
  <w:style w:type="paragraph" w:customStyle="1" w:styleId="B3FC5980EE2243EB930D87F633D6AE16">
    <w:name w:val="B3FC5980EE2243EB930D87F633D6AE16"/>
  </w:style>
  <w:style w:type="paragraph" w:customStyle="1" w:styleId="CF85E867AEFA4A17B48359D84CEA5F11">
    <w:name w:val="CF85E867AEFA4A17B48359D84CEA5F11"/>
  </w:style>
  <w:style w:type="paragraph" w:customStyle="1" w:styleId="0B21DFD8F2F947259564B8A59FE05FA9">
    <w:name w:val="0B21DFD8F2F947259564B8A59FE05FA9"/>
  </w:style>
  <w:style w:type="paragraph" w:customStyle="1" w:styleId="55D42F78AAB141468CE35C843DBD1805">
    <w:name w:val="55D42F78AAB141468CE35C843DBD1805"/>
  </w:style>
  <w:style w:type="paragraph" w:customStyle="1" w:styleId="5A9F17ADB5CE4D2BA4121F7E1D9F443B">
    <w:name w:val="5A9F17ADB5CE4D2BA4121F7E1D9F443B"/>
  </w:style>
  <w:style w:type="paragraph" w:customStyle="1" w:styleId="8775FC26679B48EB920F28AAC04AECF8">
    <w:name w:val="8775FC26679B48EB920F28AAC04AECF8"/>
  </w:style>
  <w:style w:type="paragraph" w:customStyle="1" w:styleId="78C5C65C37E04F58969DB87C680ECFD2">
    <w:name w:val="78C5C65C37E04F58969DB87C680ECFD2"/>
  </w:style>
  <w:style w:type="paragraph" w:customStyle="1" w:styleId="270B28E050154ACA8B238A235FC0E678">
    <w:name w:val="270B28E050154ACA8B238A235FC0E678"/>
  </w:style>
  <w:style w:type="paragraph" w:customStyle="1" w:styleId="89C95A507AEE4AF7859B1C291B9D3B91">
    <w:name w:val="89C95A507AEE4AF7859B1C291B9D3B91"/>
  </w:style>
  <w:style w:type="paragraph" w:customStyle="1" w:styleId="BB51EF7EA20B4C309E89E86CC3616E69">
    <w:name w:val="BB51EF7EA20B4C309E89E86CC3616E69"/>
  </w:style>
  <w:style w:type="paragraph" w:customStyle="1" w:styleId="9821D0A2649C4E9188ED493B8415EEAE">
    <w:name w:val="9821D0A2649C4E9188ED493B8415EEAE"/>
  </w:style>
  <w:style w:type="paragraph" w:customStyle="1" w:styleId="FEAE3E03AFBD4242AF7C272CFEC63EA1">
    <w:name w:val="FEAE3E03AFBD4242AF7C272CFEC63EA1"/>
  </w:style>
  <w:style w:type="paragraph" w:customStyle="1" w:styleId="84CFB6F6EE2A4BE584B611F569B11113">
    <w:name w:val="84CFB6F6EE2A4BE584B611F569B11113"/>
  </w:style>
  <w:style w:type="paragraph" w:customStyle="1" w:styleId="F0DD052BA9F14979BD54E0E551223A8F">
    <w:name w:val="F0DD052BA9F14979BD54E0E551223A8F"/>
  </w:style>
  <w:style w:type="paragraph" w:customStyle="1" w:styleId="14D74930179A4F41AD7F17D8044BA1DF">
    <w:name w:val="14D74930179A4F41AD7F17D8044BA1DF"/>
  </w:style>
  <w:style w:type="paragraph" w:customStyle="1" w:styleId="6BB5D55AFE9246EF99FEAA0CF6F368A2">
    <w:name w:val="6BB5D55AFE9246EF99FEAA0CF6F368A2"/>
  </w:style>
  <w:style w:type="paragraph" w:customStyle="1" w:styleId="7E3B28C5FD0B4B419810A8FF49E1BE72">
    <w:name w:val="7E3B28C5FD0B4B419810A8FF49E1BE72"/>
  </w:style>
  <w:style w:type="paragraph" w:customStyle="1" w:styleId="10187D6BF7CF442B88173A654D362CAB">
    <w:name w:val="10187D6BF7CF442B88173A654D362CAB"/>
  </w:style>
  <w:style w:type="paragraph" w:customStyle="1" w:styleId="E3BA615FFB8841EB871E2AC9CE15470E">
    <w:name w:val="E3BA615FFB8841EB871E2AC9CE15470E"/>
  </w:style>
  <w:style w:type="paragraph" w:customStyle="1" w:styleId="88068F7C8E3749738887E97EECAB3C04">
    <w:name w:val="88068F7C8E3749738887E97EECAB3C04"/>
  </w:style>
  <w:style w:type="paragraph" w:customStyle="1" w:styleId="2391D0CACE2A4C92BE77F01F21770F71">
    <w:name w:val="2391D0CACE2A4C92BE77F01F21770F71"/>
  </w:style>
  <w:style w:type="paragraph" w:customStyle="1" w:styleId="3A65F3A63CBF4AA88294265009C48498">
    <w:name w:val="3A65F3A63CBF4AA88294265009C48498"/>
  </w:style>
  <w:style w:type="paragraph" w:customStyle="1" w:styleId="BDC1F998E4DF468E898C7A051D129382">
    <w:name w:val="BDC1F998E4DF468E898C7A051D129382"/>
  </w:style>
  <w:style w:type="paragraph" w:customStyle="1" w:styleId="7852566CB8584724A29C8F552B47C112">
    <w:name w:val="7852566CB8584724A29C8F552B47C112"/>
  </w:style>
  <w:style w:type="paragraph" w:customStyle="1" w:styleId="844275326BFA48978B298A4BCA283F79">
    <w:name w:val="844275326BFA48978B298A4BCA283F79"/>
  </w:style>
  <w:style w:type="paragraph" w:customStyle="1" w:styleId="8D9294168E254537A94911E8BC3A9BB9">
    <w:name w:val="8D9294168E254537A94911E8BC3A9BB9"/>
  </w:style>
  <w:style w:type="paragraph" w:customStyle="1" w:styleId="B7E045B20AA444DB85C951A51768821D">
    <w:name w:val="B7E045B20AA444DB85C951A51768821D"/>
  </w:style>
  <w:style w:type="paragraph" w:customStyle="1" w:styleId="3C5FACF7AED14D92BF16AEC01934DA2F">
    <w:name w:val="3C5FACF7AED14D92BF16AEC01934DA2F"/>
  </w:style>
  <w:style w:type="paragraph" w:customStyle="1" w:styleId="EC9FDD5910CD438CBF602363DAD0814C">
    <w:name w:val="EC9FDD5910CD438CBF602363DAD0814C"/>
  </w:style>
  <w:style w:type="paragraph" w:customStyle="1" w:styleId="DB69A4DA67434E93802A9A95CE2BE54C">
    <w:name w:val="DB69A4DA67434E93802A9A95CE2BE54C"/>
  </w:style>
  <w:style w:type="paragraph" w:customStyle="1" w:styleId="AEEE296F5854467D915D0206FD5EE9DA">
    <w:name w:val="AEEE296F5854467D915D0206FD5EE9DA"/>
  </w:style>
  <w:style w:type="paragraph" w:customStyle="1" w:styleId="9119B35757134081862F1CE4A6B5AF7C">
    <w:name w:val="9119B35757134081862F1CE4A6B5AF7C"/>
  </w:style>
  <w:style w:type="paragraph" w:customStyle="1" w:styleId="3969B8152CB7451FAB34702A2FFB889E">
    <w:name w:val="3969B8152CB7451FAB34702A2FFB889E"/>
  </w:style>
  <w:style w:type="paragraph" w:customStyle="1" w:styleId="9B33C4232D8545298840910B1056BFAA">
    <w:name w:val="9B33C4232D8545298840910B1056BFAA"/>
  </w:style>
  <w:style w:type="paragraph" w:customStyle="1" w:styleId="21D0A372F7134780BA3943A00FE84A0E">
    <w:name w:val="21D0A372F7134780BA3943A00FE84A0E"/>
  </w:style>
  <w:style w:type="paragraph" w:customStyle="1" w:styleId="D7822FDC10284DBE8804A118530C1523">
    <w:name w:val="D7822FDC10284DBE8804A118530C1523"/>
  </w:style>
  <w:style w:type="paragraph" w:customStyle="1" w:styleId="88F62D6A8DAB4A74A663BB8C8C5D4AC3">
    <w:name w:val="88F62D6A8DAB4A74A663BB8C8C5D4AC3"/>
  </w:style>
  <w:style w:type="paragraph" w:customStyle="1" w:styleId="34392AB9E38C4FA3BD1A711D936B2FAB">
    <w:name w:val="34392AB9E38C4FA3BD1A711D936B2FAB"/>
  </w:style>
  <w:style w:type="paragraph" w:customStyle="1" w:styleId="E9D56B1A249A45D8A9DC32326F2BD258">
    <w:name w:val="E9D56B1A249A45D8A9DC32326F2BD258"/>
  </w:style>
  <w:style w:type="paragraph" w:customStyle="1" w:styleId="D2A74BDEA5154FDBBA15EBAEF6CDEF43">
    <w:name w:val="D2A74BDEA5154FDBBA15EBAEF6CDE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COURSE management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24F72-C76F-4CA4-BC90-38A4617B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418</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MANAGEMENT SYSTEM</dc:title>
  <dc:subject/>
  <dc:creator>Mohd Kumail Asghar</dc:creator>
  <cp:keywords/>
  <dc:description/>
  <cp:lastModifiedBy>Microsoft account</cp:lastModifiedBy>
  <cp:revision>5</cp:revision>
  <dcterms:created xsi:type="dcterms:W3CDTF">2023-12-25T21:14:00Z</dcterms:created>
  <dcterms:modified xsi:type="dcterms:W3CDTF">2023-12-26T14:40:00Z</dcterms:modified>
</cp:coreProperties>
</file>